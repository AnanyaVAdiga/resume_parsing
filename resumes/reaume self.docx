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14" w:type="pct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19"/>
      </w:tblGrid>
      <w:tr w:rsidR="00A8374B" w:rsidRPr="00F11065" w:rsidTr="007C063A">
        <w:trPr>
          <w:trHeight w:val="648"/>
        </w:trPr>
        <w:tc>
          <w:tcPr>
            <w:tcW w:w="11520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A8374B" w:rsidRPr="00F11065" w:rsidRDefault="00F11065" w:rsidP="007C063A">
            <w:pPr>
              <w:pStyle w:val="PersonalName"/>
              <w:ind w:hanging="18"/>
              <w:jc w:val="center"/>
            </w:pPr>
            <w:r w:rsidRPr="00F11065">
              <w:rPr>
                <w:rFonts w:ascii="Arial Black" w:hAnsi="Arial Black"/>
                <w:caps/>
                <w:color w:val="auto"/>
                <w:lang w:val="en-IN"/>
              </w:rPr>
              <w:t>Curriculum Vitae</w:t>
            </w:r>
          </w:p>
        </w:tc>
      </w:tr>
      <w:tr w:rsidR="00A8374B" w:rsidRPr="00F11065" w:rsidTr="007C063A">
        <w:trPr>
          <w:trHeight w:val="144"/>
        </w:trPr>
        <w:tc>
          <w:tcPr>
            <w:tcW w:w="11520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C0BAB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8374B" w:rsidRPr="00F11065" w:rsidRDefault="00A8374B" w:rsidP="00F11065">
            <w:pPr>
              <w:pStyle w:val="PersonalName"/>
              <w:jc w:val="center"/>
              <w:rPr>
                <w:color w:val="0000FF"/>
              </w:rPr>
            </w:pPr>
            <w:r w:rsidRPr="00F11065">
              <w:rPr>
                <w:rFonts w:ascii="Arial Black" w:hAnsi="Arial Black"/>
                <w:color w:val="0000FF"/>
                <w:sz w:val="30"/>
              </w:rPr>
              <w:t>Mr</w:t>
            </w:r>
            <w:r w:rsidR="00F11065" w:rsidRPr="00F11065">
              <w:rPr>
                <w:rFonts w:ascii="Arial Black" w:hAnsi="Arial Black"/>
                <w:color w:val="0000FF"/>
                <w:sz w:val="30"/>
              </w:rPr>
              <w:t>. SafeerAnjumQadri</w:t>
            </w:r>
          </w:p>
        </w:tc>
      </w:tr>
      <w:tr w:rsidR="005C729F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</w:tcPr>
          <w:p w:rsidR="005C729F" w:rsidRPr="00F11065" w:rsidRDefault="005C729F" w:rsidP="00F11065">
            <w:pPr>
              <w:pStyle w:val="PersonalName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</w:p>
        </w:tc>
      </w:tr>
      <w:tr w:rsidR="00A8374B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</w:tcPr>
          <w:p w:rsidR="00A8374B" w:rsidRPr="00F11065" w:rsidRDefault="00F11065" w:rsidP="00F11065">
            <w:pPr>
              <w:pStyle w:val="PersonalName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>S/o. KawkabJameelQadri</w:t>
            </w:r>
          </w:p>
          <w:p w:rsidR="005C729F" w:rsidRPr="00F11065" w:rsidRDefault="005C729F" w:rsidP="00F11065">
            <w:pPr>
              <w:pStyle w:val="PersonalName"/>
              <w:jc w:val="both"/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 xml:space="preserve">Date of  Birth: </w:t>
            </w:r>
            <w:r w:rsidR="007C063A">
              <w:rPr>
                <w:rFonts w:ascii="Arial" w:hAnsi="Arial" w:cs="Arial"/>
                <w:b/>
                <w:color w:val="auto"/>
                <w:sz w:val="26"/>
              </w:rPr>
              <w:t>16/04/1987</w:t>
            </w:r>
          </w:p>
        </w:tc>
      </w:tr>
      <w:tr w:rsidR="005C729F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</w:tcPr>
          <w:p w:rsidR="005C729F" w:rsidRPr="00F11065" w:rsidRDefault="005C729F" w:rsidP="00F11065">
            <w:pPr>
              <w:pStyle w:val="PersonalName"/>
              <w:jc w:val="center"/>
              <w:rPr>
                <w:rFonts w:ascii="Arial Black" w:hAnsi="Arial Black"/>
                <w:color w:val="0000FF"/>
                <w:sz w:val="30"/>
              </w:rPr>
            </w:pPr>
          </w:p>
        </w:tc>
      </w:tr>
      <w:tr w:rsidR="00A8374B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C0BABA"/>
          </w:tcPr>
          <w:p w:rsidR="00A8374B" w:rsidRPr="00F11065" w:rsidRDefault="00A8374B" w:rsidP="00F11065">
            <w:pPr>
              <w:pStyle w:val="PersonalName"/>
              <w:jc w:val="center"/>
              <w:rPr>
                <w:rFonts w:ascii="Arial Black" w:hAnsi="Arial Black"/>
                <w:color w:val="0000FF"/>
                <w:sz w:val="34"/>
              </w:rPr>
            </w:pPr>
            <w:r w:rsidRPr="00F11065">
              <w:rPr>
                <w:rFonts w:ascii="Arial Black" w:hAnsi="Arial Black"/>
                <w:color w:val="0000FF"/>
                <w:sz w:val="30"/>
              </w:rPr>
              <w:t>Address for Correspondence</w:t>
            </w:r>
          </w:p>
        </w:tc>
      </w:tr>
      <w:tr w:rsidR="00A8374B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A8374B" w:rsidRPr="00F11065" w:rsidRDefault="00A8374B" w:rsidP="00F11065">
            <w:pPr>
              <w:pStyle w:val="PersonalName"/>
              <w:jc w:val="both"/>
              <w:rPr>
                <w:rFonts w:ascii="Arial" w:hAnsi="Arial" w:cs="Arial"/>
                <w:color w:val="auto"/>
                <w:sz w:val="26"/>
              </w:rPr>
            </w:pPr>
          </w:p>
        </w:tc>
      </w:tr>
      <w:tr w:rsidR="00A8374B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11065" w:rsidRPr="00F11065" w:rsidRDefault="00F11065" w:rsidP="00F11065">
            <w:pPr>
              <w:pStyle w:val="PersonalName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>Qadri Villa,</w:t>
            </w:r>
          </w:p>
          <w:p w:rsidR="00F11065" w:rsidRPr="00F11065" w:rsidRDefault="00F11065" w:rsidP="00F11065">
            <w:pPr>
              <w:pStyle w:val="PersonalName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>Village: Teilwani, Achabal</w:t>
            </w:r>
          </w:p>
          <w:p w:rsidR="00F11065" w:rsidRPr="00F11065" w:rsidRDefault="00F11065" w:rsidP="00F11065">
            <w:pPr>
              <w:pStyle w:val="PersonalName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 xml:space="preserve">District: Anantnag, </w:t>
            </w:r>
            <w:r w:rsidR="00A8374B" w:rsidRPr="00F11065">
              <w:rPr>
                <w:rFonts w:ascii="Arial" w:hAnsi="Arial" w:cs="Arial"/>
                <w:b/>
                <w:color w:val="auto"/>
                <w:sz w:val="26"/>
              </w:rPr>
              <w:t>Kashmir</w:t>
            </w:r>
          </w:p>
          <w:p w:rsidR="00A8374B" w:rsidRPr="00F11065" w:rsidRDefault="00F11065" w:rsidP="00F11065">
            <w:pPr>
              <w:pStyle w:val="PersonalName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>Pin Code:</w:t>
            </w:r>
            <w:r w:rsidR="00A8374B" w:rsidRPr="00F11065">
              <w:rPr>
                <w:rFonts w:ascii="Arial" w:hAnsi="Arial" w:cs="Arial"/>
                <w:b/>
                <w:color w:val="auto"/>
                <w:sz w:val="26"/>
              </w:rPr>
              <w:t>.</w:t>
            </w:r>
            <w:r w:rsidR="007C063A">
              <w:rPr>
                <w:rFonts w:ascii="Arial" w:hAnsi="Arial" w:cs="Arial"/>
                <w:b/>
                <w:color w:val="auto"/>
                <w:sz w:val="26"/>
              </w:rPr>
              <w:t>192201</w:t>
            </w:r>
          </w:p>
          <w:p w:rsidR="005C729F" w:rsidRPr="00F11065" w:rsidRDefault="005C729F" w:rsidP="00F11065">
            <w:pPr>
              <w:pStyle w:val="PersonalName"/>
              <w:jc w:val="both"/>
              <w:rPr>
                <w:rFonts w:ascii="Arial Black" w:hAnsi="Arial Black"/>
                <w:color w:val="auto"/>
                <w:sz w:val="34"/>
              </w:rPr>
            </w:pPr>
            <w:r w:rsidRPr="00F11065">
              <w:rPr>
                <w:rFonts w:ascii="Arial" w:hAnsi="Arial" w:cs="Arial"/>
                <w:b/>
                <w:color w:val="auto"/>
                <w:sz w:val="26"/>
              </w:rPr>
              <w:t>Contact No.</w:t>
            </w:r>
            <w:r w:rsidR="007C063A">
              <w:rPr>
                <w:rFonts w:ascii="Arial" w:hAnsi="Arial" w:cs="Arial"/>
                <w:b/>
                <w:color w:val="auto"/>
                <w:sz w:val="26"/>
              </w:rPr>
              <w:t>9541645455</w:t>
            </w:r>
          </w:p>
        </w:tc>
      </w:tr>
      <w:tr w:rsidR="005C729F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C0BABA"/>
          </w:tcPr>
          <w:p w:rsidR="005C729F" w:rsidRPr="00F11065" w:rsidRDefault="005C729F" w:rsidP="00F11065">
            <w:pPr>
              <w:pStyle w:val="PersonalName"/>
              <w:jc w:val="center"/>
              <w:rPr>
                <w:rFonts w:ascii="Arial Black" w:hAnsi="Arial Black"/>
                <w:color w:val="0000FF"/>
                <w:sz w:val="34"/>
              </w:rPr>
            </w:pPr>
            <w:r w:rsidRPr="00F11065">
              <w:rPr>
                <w:rFonts w:ascii="Arial Black" w:hAnsi="Arial Black"/>
                <w:color w:val="0000FF"/>
                <w:sz w:val="30"/>
              </w:rPr>
              <w:t>Qualifications</w:t>
            </w:r>
          </w:p>
        </w:tc>
      </w:tr>
      <w:tr w:rsidR="005C729F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C729F" w:rsidRDefault="005C729F" w:rsidP="00F11065">
            <w:pPr>
              <w:pStyle w:val="PersonalName"/>
              <w:ind w:left="720"/>
              <w:jc w:val="both"/>
              <w:rPr>
                <w:rFonts w:ascii="Arial" w:hAnsi="Arial" w:cs="Arial"/>
                <w:b/>
                <w:color w:val="0000FF"/>
                <w:sz w:val="26"/>
                <w:u w:val="single"/>
              </w:rPr>
            </w:pPr>
            <w:r w:rsidRPr="00F11065">
              <w:rPr>
                <w:rFonts w:ascii="Arial" w:hAnsi="Arial" w:cs="Arial"/>
                <w:b/>
                <w:color w:val="0000FF"/>
                <w:sz w:val="26"/>
                <w:u w:val="single"/>
              </w:rPr>
              <w:t>Examination Passed    SessionPercentage</w:t>
            </w:r>
          </w:p>
          <w:p w:rsidR="00631870" w:rsidRPr="00F11065" w:rsidRDefault="00631870" w:rsidP="00F11065">
            <w:pPr>
              <w:pStyle w:val="PersonalName"/>
              <w:ind w:left="720"/>
              <w:jc w:val="both"/>
              <w:rPr>
                <w:rFonts w:ascii="Arial" w:hAnsi="Arial" w:cs="Arial"/>
                <w:b/>
                <w:color w:val="0000FF"/>
                <w:sz w:val="26"/>
              </w:rPr>
            </w:pPr>
          </w:p>
        </w:tc>
      </w:tr>
      <w:tr w:rsidR="005C729F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C063A" w:rsidRPr="00631870" w:rsidRDefault="007C063A" w:rsidP="007C063A">
            <w:pPr>
              <w:pStyle w:val="PersonalName"/>
              <w:numPr>
                <w:ilvl w:val="0"/>
                <w:numId w:val="29"/>
              </w:numPr>
              <w:jc w:val="both"/>
              <w:rPr>
                <w:rFonts w:ascii="Arial Black" w:hAnsi="Arial Black"/>
                <w:color w:val="auto"/>
                <w:sz w:val="26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6"/>
              </w:rPr>
              <w:t>BscIT Through Karnataka State Open University                      2012                        71.21%</w:t>
            </w:r>
          </w:p>
          <w:p w:rsidR="007C063A" w:rsidRPr="00631870" w:rsidRDefault="007C063A" w:rsidP="007C063A">
            <w:pPr>
              <w:pStyle w:val="PersonalName"/>
              <w:numPr>
                <w:ilvl w:val="0"/>
                <w:numId w:val="29"/>
              </w:numPr>
              <w:jc w:val="both"/>
              <w:rPr>
                <w:rFonts w:ascii="Arial Black" w:hAnsi="Arial Black"/>
                <w:color w:val="auto"/>
                <w:sz w:val="26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6"/>
              </w:rPr>
              <w:t xml:space="preserve">10+2 Through J &amp; K Bose                                             </w:t>
            </w:r>
            <w:r w:rsidR="000F22D6">
              <w:rPr>
                <w:rFonts w:ascii="Arial" w:hAnsi="Arial" w:cs="Arial"/>
                <w:b/>
                <w:color w:val="auto"/>
                <w:sz w:val="26"/>
              </w:rPr>
              <w:t xml:space="preserve">             </w:t>
            </w:r>
            <w:r>
              <w:rPr>
                <w:rFonts w:ascii="Arial" w:hAnsi="Arial" w:cs="Arial"/>
                <w:b/>
                <w:color w:val="auto"/>
                <w:sz w:val="26"/>
              </w:rPr>
              <w:t xml:space="preserve">2009  </w:t>
            </w:r>
            <w:r w:rsidR="000F22D6">
              <w:rPr>
                <w:rFonts w:ascii="Arial" w:hAnsi="Arial" w:cs="Arial"/>
                <w:b/>
                <w:color w:val="auto"/>
                <w:sz w:val="26"/>
              </w:rPr>
              <w:t xml:space="preserve">                     </w:t>
            </w:r>
            <w:r>
              <w:rPr>
                <w:rFonts w:ascii="Arial" w:hAnsi="Arial" w:cs="Arial"/>
                <w:b/>
                <w:color w:val="auto"/>
                <w:sz w:val="26"/>
              </w:rPr>
              <w:t xml:space="preserve"> 38.66</w:t>
            </w:r>
            <w:r w:rsidRPr="00631870">
              <w:rPr>
                <w:rFonts w:ascii="Arial" w:hAnsi="Arial" w:cs="Arial"/>
                <w:b/>
                <w:color w:val="auto"/>
                <w:sz w:val="26"/>
              </w:rPr>
              <w:t xml:space="preserve">%        </w:t>
            </w:r>
          </w:p>
          <w:p w:rsidR="0087442E" w:rsidRPr="007F56FC" w:rsidRDefault="0087442E" w:rsidP="007C063A">
            <w:pPr>
              <w:pStyle w:val="PersonalName"/>
              <w:numPr>
                <w:ilvl w:val="0"/>
                <w:numId w:val="29"/>
              </w:numPr>
              <w:jc w:val="both"/>
              <w:rPr>
                <w:rFonts w:ascii="Arial Black" w:hAnsi="Arial Black"/>
                <w:color w:val="auto"/>
                <w:sz w:val="26"/>
                <w:szCs w:val="24"/>
                <w:highlight w:val="lightGray"/>
              </w:rPr>
            </w:pPr>
            <w:r w:rsidRPr="00631870">
              <w:rPr>
                <w:rFonts w:ascii="Arial" w:hAnsi="Arial" w:cs="Arial"/>
                <w:b/>
                <w:color w:val="auto"/>
                <w:sz w:val="26"/>
              </w:rPr>
              <w:t>10</w:t>
            </w:r>
            <w:r w:rsidRPr="00631870">
              <w:rPr>
                <w:rFonts w:ascii="Arial" w:hAnsi="Arial" w:cs="Arial"/>
                <w:b/>
                <w:color w:val="auto"/>
                <w:sz w:val="26"/>
                <w:vertAlign w:val="superscript"/>
              </w:rPr>
              <w:t>th</w:t>
            </w:r>
            <w:r w:rsidRPr="00631870">
              <w:rPr>
                <w:rFonts w:ascii="Arial" w:hAnsi="Arial" w:cs="Arial"/>
                <w:b/>
                <w:color w:val="auto"/>
                <w:sz w:val="26"/>
              </w:rPr>
              <w:t xml:space="preserve"> Class                                                         </w:t>
            </w:r>
            <w:r w:rsidR="000F22D6">
              <w:rPr>
                <w:rFonts w:ascii="Arial" w:hAnsi="Arial" w:cs="Arial"/>
                <w:b/>
                <w:color w:val="auto"/>
                <w:sz w:val="26"/>
              </w:rPr>
              <w:t xml:space="preserve">                        </w:t>
            </w:r>
            <w:r w:rsidRPr="00631870">
              <w:rPr>
                <w:rFonts w:ascii="Arial" w:hAnsi="Arial" w:cs="Arial"/>
                <w:b/>
                <w:color w:val="auto"/>
                <w:sz w:val="26"/>
              </w:rPr>
              <w:t xml:space="preserve"> </w:t>
            </w:r>
            <w:r w:rsidR="000F22D6">
              <w:rPr>
                <w:rFonts w:ascii="Arial" w:hAnsi="Arial" w:cs="Arial"/>
                <w:b/>
                <w:color w:val="auto"/>
                <w:sz w:val="26"/>
              </w:rPr>
              <w:t xml:space="preserve"> </w:t>
            </w:r>
            <w:r w:rsidR="007C063A">
              <w:rPr>
                <w:rFonts w:ascii="Arial" w:hAnsi="Arial" w:cs="Arial"/>
                <w:b/>
                <w:color w:val="auto"/>
                <w:sz w:val="26"/>
              </w:rPr>
              <w:t xml:space="preserve">2005      </w:t>
            </w:r>
            <w:r w:rsidR="000F22D6">
              <w:rPr>
                <w:rFonts w:ascii="Arial" w:hAnsi="Arial" w:cs="Arial"/>
                <w:b/>
                <w:color w:val="auto"/>
                <w:sz w:val="26"/>
              </w:rPr>
              <w:t xml:space="preserve">                  </w:t>
            </w:r>
            <w:r w:rsidR="007C063A">
              <w:rPr>
                <w:rFonts w:ascii="Arial" w:hAnsi="Arial" w:cs="Arial"/>
                <w:b/>
                <w:color w:val="auto"/>
                <w:sz w:val="26"/>
              </w:rPr>
              <w:t>36.2</w:t>
            </w:r>
            <w:r w:rsidRPr="00631870">
              <w:rPr>
                <w:rFonts w:ascii="Arial" w:hAnsi="Arial" w:cs="Arial"/>
                <w:b/>
                <w:color w:val="auto"/>
                <w:sz w:val="26"/>
              </w:rPr>
              <w:t>%</w:t>
            </w:r>
          </w:p>
        </w:tc>
      </w:tr>
      <w:tr w:rsidR="00F11065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C0BABA"/>
          </w:tcPr>
          <w:p w:rsidR="00F11065" w:rsidRPr="00F11065" w:rsidRDefault="00F11065" w:rsidP="00F11065">
            <w:pPr>
              <w:pStyle w:val="PersonalName"/>
              <w:ind w:left="720"/>
              <w:jc w:val="center"/>
              <w:rPr>
                <w:rFonts w:ascii="Arial" w:hAnsi="Arial" w:cs="Arial"/>
                <w:b/>
                <w:color w:val="auto"/>
                <w:sz w:val="26"/>
              </w:rPr>
            </w:pPr>
            <w:r w:rsidRPr="00F11065">
              <w:rPr>
                <w:rFonts w:ascii="Arial Black" w:hAnsi="Arial Black"/>
                <w:color w:val="0000FF"/>
                <w:sz w:val="30"/>
              </w:rPr>
              <w:t>Technical Qualifications</w:t>
            </w:r>
          </w:p>
        </w:tc>
      </w:tr>
      <w:tr w:rsidR="00F11065" w:rsidRPr="00F11065" w:rsidTr="007C063A">
        <w:trPr>
          <w:trHeight w:val="270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11065" w:rsidRPr="00F11065" w:rsidRDefault="00F11065" w:rsidP="00F11065">
            <w:pPr>
              <w:pStyle w:val="PersonalName"/>
              <w:ind w:left="720"/>
              <w:jc w:val="both"/>
              <w:rPr>
                <w:rFonts w:ascii="Arial" w:hAnsi="Arial" w:cs="Arial"/>
                <w:b/>
                <w:color w:val="0000FF"/>
                <w:sz w:val="26"/>
              </w:rPr>
            </w:pPr>
          </w:p>
        </w:tc>
      </w:tr>
      <w:tr w:rsidR="00F11065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11065" w:rsidRPr="00F11065" w:rsidRDefault="007C063A" w:rsidP="00F11065">
            <w:pPr>
              <w:pStyle w:val="PersonalName"/>
              <w:ind w:left="720"/>
              <w:jc w:val="both"/>
              <w:rPr>
                <w:rFonts w:ascii="Arial" w:hAnsi="Arial" w:cs="Arial"/>
                <w:b/>
                <w:color w:val="auto"/>
                <w:sz w:val="26"/>
              </w:rPr>
            </w:pPr>
            <w:r>
              <w:rPr>
                <w:rFonts w:ascii="Arial" w:hAnsi="Arial" w:cs="Arial"/>
                <w:b/>
                <w:color w:val="auto"/>
                <w:sz w:val="26"/>
              </w:rPr>
              <w:t>One Year Diploma in Computer Applicaton</w:t>
            </w:r>
          </w:p>
        </w:tc>
      </w:tr>
      <w:tr w:rsidR="00F11065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11065" w:rsidRPr="00F11065" w:rsidRDefault="00F11065" w:rsidP="00F11065">
            <w:pPr>
              <w:pStyle w:val="PersonalName"/>
              <w:ind w:left="720"/>
              <w:jc w:val="both"/>
              <w:rPr>
                <w:rFonts w:ascii="Arial Black" w:hAnsi="Arial Black"/>
                <w:color w:val="auto"/>
                <w:sz w:val="26"/>
                <w:szCs w:val="24"/>
              </w:rPr>
            </w:pPr>
          </w:p>
        </w:tc>
      </w:tr>
      <w:tr w:rsidR="007F56FC" w:rsidRPr="00F11065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C0BABA"/>
          </w:tcPr>
          <w:p w:rsidR="007F56FC" w:rsidRPr="00F11065" w:rsidRDefault="007F56FC" w:rsidP="005C60FB">
            <w:pPr>
              <w:pStyle w:val="PersonalName"/>
              <w:ind w:left="720"/>
              <w:jc w:val="center"/>
              <w:rPr>
                <w:rFonts w:ascii="Arial" w:hAnsi="Arial" w:cs="Arial"/>
                <w:b/>
                <w:color w:val="auto"/>
                <w:sz w:val="26"/>
              </w:rPr>
            </w:pPr>
            <w:r>
              <w:rPr>
                <w:rFonts w:ascii="Arial Black" w:hAnsi="Arial Black"/>
                <w:color w:val="0000FF"/>
                <w:sz w:val="30"/>
              </w:rPr>
              <w:t>Work Experience</w:t>
            </w:r>
          </w:p>
        </w:tc>
      </w:tr>
      <w:tr w:rsidR="007F56FC" w:rsidRPr="007F56FC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F56FC" w:rsidRPr="007F56FC" w:rsidRDefault="007F56FC" w:rsidP="007F56FC">
            <w:pPr>
              <w:pStyle w:val="PersonalName"/>
              <w:ind w:left="720"/>
              <w:jc w:val="both"/>
              <w:rPr>
                <w:rFonts w:ascii="Arial Black" w:hAnsi="Arial Black"/>
                <w:color w:val="auto"/>
                <w:sz w:val="26"/>
                <w:szCs w:val="24"/>
                <w:highlight w:val="lightGray"/>
              </w:rPr>
            </w:pPr>
          </w:p>
        </w:tc>
      </w:tr>
      <w:tr w:rsidR="007F56FC" w:rsidRPr="007F56FC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F56FC" w:rsidRDefault="007C063A" w:rsidP="007F56FC">
            <w:pPr>
              <w:pStyle w:val="PersonalName"/>
              <w:numPr>
                <w:ilvl w:val="0"/>
                <w:numId w:val="30"/>
              </w:numPr>
              <w:jc w:val="both"/>
              <w:rPr>
                <w:rFonts w:ascii="Arial Black" w:hAnsi="Arial Black"/>
                <w:color w:val="auto"/>
                <w:sz w:val="26"/>
                <w:szCs w:val="24"/>
              </w:rPr>
            </w:pPr>
            <w:r>
              <w:rPr>
                <w:rFonts w:ascii="Arial Black" w:hAnsi="Arial Black"/>
                <w:color w:val="auto"/>
                <w:sz w:val="26"/>
                <w:szCs w:val="24"/>
              </w:rPr>
              <w:t>Worked</w:t>
            </w:r>
            <w:r w:rsidR="007F56FC" w:rsidRPr="007F56FC">
              <w:rPr>
                <w:rFonts w:ascii="Arial Black" w:hAnsi="Arial Black"/>
                <w:color w:val="auto"/>
                <w:sz w:val="26"/>
                <w:szCs w:val="24"/>
              </w:rPr>
              <w:t xml:space="preserve"> as </w:t>
            </w:r>
            <w:r>
              <w:rPr>
                <w:rFonts w:ascii="Arial Black" w:hAnsi="Arial Black"/>
                <w:color w:val="auto"/>
                <w:sz w:val="26"/>
                <w:szCs w:val="24"/>
              </w:rPr>
              <w:t>Accountant Cum Data Entry Operator in Jammu and Kashmir Rural Development Department and Panchayat Raj for the period Feb. 2015 to Aug. 2018</w:t>
            </w:r>
          </w:p>
          <w:p w:rsidR="007F56FC" w:rsidRPr="00631870" w:rsidRDefault="007C063A" w:rsidP="007C063A">
            <w:pPr>
              <w:pStyle w:val="PersonalName"/>
              <w:numPr>
                <w:ilvl w:val="0"/>
                <w:numId w:val="30"/>
              </w:numPr>
              <w:jc w:val="both"/>
              <w:rPr>
                <w:rFonts w:ascii="Arial Black" w:hAnsi="Arial Black"/>
                <w:color w:val="auto"/>
                <w:sz w:val="26"/>
                <w:szCs w:val="24"/>
              </w:rPr>
            </w:pPr>
            <w:r>
              <w:rPr>
                <w:rFonts w:ascii="Arial Black" w:hAnsi="Arial Black"/>
                <w:color w:val="auto"/>
                <w:sz w:val="26"/>
                <w:szCs w:val="24"/>
              </w:rPr>
              <w:t>Working</w:t>
            </w:r>
            <w:r w:rsidR="007F56FC" w:rsidRPr="00631870">
              <w:rPr>
                <w:rFonts w:ascii="Arial Black" w:hAnsi="Arial Black"/>
                <w:color w:val="auto"/>
                <w:sz w:val="26"/>
                <w:szCs w:val="24"/>
              </w:rPr>
              <w:t xml:space="preserve"> as </w:t>
            </w:r>
            <w:r>
              <w:rPr>
                <w:rFonts w:ascii="Arial Black" w:hAnsi="Arial Black"/>
                <w:color w:val="auto"/>
                <w:sz w:val="26"/>
                <w:szCs w:val="24"/>
              </w:rPr>
              <w:t>Aadhar Operator for the period of Oct 2022 to Present</w:t>
            </w:r>
            <w:r w:rsidR="007F56FC" w:rsidRPr="00631870">
              <w:rPr>
                <w:rFonts w:ascii="Arial Black" w:hAnsi="Arial Black"/>
                <w:color w:val="auto"/>
                <w:sz w:val="26"/>
                <w:szCs w:val="24"/>
              </w:rPr>
              <w:t>.</w:t>
            </w:r>
          </w:p>
        </w:tc>
      </w:tr>
      <w:tr w:rsidR="007F56FC" w:rsidRPr="007F56FC" w:rsidTr="007C063A">
        <w:trPr>
          <w:trHeight w:val="25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F56FC" w:rsidRPr="007F56FC" w:rsidRDefault="007F56FC" w:rsidP="00631870">
            <w:pPr>
              <w:pStyle w:val="PersonalName"/>
              <w:ind w:left="720"/>
              <w:jc w:val="both"/>
              <w:rPr>
                <w:rFonts w:ascii="Arial Black" w:hAnsi="Arial Black"/>
                <w:color w:val="auto"/>
                <w:sz w:val="26"/>
                <w:szCs w:val="24"/>
              </w:rPr>
            </w:pPr>
          </w:p>
        </w:tc>
      </w:tr>
    </w:tbl>
    <w:p w:rsidR="002800AF" w:rsidRDefault="002800AF"/>
    <w:p w:rsidR="0047436F" w:rsidRDefault="00F11065" w:rsidP="00631870">
      <w:pPr>
        <w:jc w:val="right"/>
      </w:pPr>
      <w:r>
        <w:rPr>
          <w:rFonts w:ascii="Century Gothic" w:hAnsi="Century Gothic"/>
          <w:b/>
          <w:sz w:val="33"/>
        </w:rPr>
        <w:t>(SafeerAnjum</w:t>
      </w:r>
      <w:r w:rsidR="002800AF" w:rsidRPr="002800AF">
        <w:rPr>
          <w:rFonts w:ascii="Century Gothic" w:hAnsi="Century Gothic"/>
          <w:b/>
          <w:sz w:val="33"/>
        </w:rPr>
        <w:t>)</w:t>
      </w:r>
    </w:p>
    <w:sectPr w:rsidR="0047436F" w:rsidSect="007F56F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229" w:rsidRDefault="00674229">
      <w:pPr>
        <w:spacing w:after="0" w:line="240" w:lineRule="auto"/>
      </w:pPr>
      <w:r>
        <w:separator/>
      </w:r>
    </w:p>
  </w:endnote>
  <w:endnote w:type="continuationSeparator" w:id="0">
    <w:p w:rsidR="00674229" w:rsidRDefault="0067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36F" w:rsidRDefault="0047436F"/>
  <w:p w:rsidR="0047436F" w:rsidRDefault="009E21F3">
    <w:pPr>
      <w:pStyle w:val="FooterEven"/>
    </w:pPr>
    <w:r>
      <w:t xml:space="preserve">Page </w:t>
    </w:r>
    <w:r w:rsidR="009C6E31">
      <w:fldChar w:fldCharType="begin"/>
    </w:r>
    <w:r w:rsidR="00A83D94">
      <w:instrText xml:space="preserve"> PAGE   \* MERGEFORMAT </w:instrText>
    </w:r>
    <w:r w:rsidR="009C6E31">
      <w:fldChar w:fldCharType="separate"/>
    </w:r>
    <w:r>
      <w:rPr>
        <w:noProof/>
        <w:sz w:val="24"/>
        <w:szCs w:val="24"/>
      </w:rPr>
      <w:t>2</w:t>
    </w:r>
    <w:r w:rsidR="009C6E31">
      <w:fldChar w:fldCharType="end"/>
    </w:r>
  </w:p>
  <w:p w:rsidR="0047436F" w:rsidRDefault="00474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36F" w:rsidRDefault="0047436F"/>
  <w:p w:rsidR="0047436F" w:rsidRDefault="009E21F3">
    <w:pPr>
      <w:pStyle w:val="FooterOdd"/>
    </w:pPr>
    <w:r>
      <w:t xml:space="preserve">Page </w:t>
    </w:r>
    <w:r w:rsidR="009C6E31">
      <w:fldChar w:fldCharType="begin"/>
    </w:r>
    <w:r w:rsidR="00A83D94">
      <w:instrText xml:space="preserve"> PAGE   \* MERGEFORMAT </w:instrText>
    </w:r>
    <w:r w:rsidR="009C6E31">
      <w:fldChar w:fldCharType="separate"/>
    </w:r>
    <w:r w:rsidR="00631870" w:rsidRPr="00631870">
      <w:rPr>
        <w:noProof/>
        <w:sz w:val="24"/>
        <w:szCs w:val="24"/>
      </w:rPr>
      <w:t>2</w:t>
    </w:r>
    <w:r w:rsidR="009C6E31">
      <w:fldChar w:fldCharType="end"/>
    </w:r>
  </w:p>
  <w:p w:rsidR="0047436F" w:rsidRDefault="00474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229" w:rsidRDefault="00674229">
      <w:pPr>
        <w:spacing w:after="0" w:line="240" w:lineRule="auto"/>
      </w:pPr>
      <w:r>
        <w:separator/>
      </w:r>
    </w:p>
  </w:footnote>
  <w:footnote w:type="continuationSeparator" w:id="0">
    <w:p w:rsidR="00674229" w:rsidRDefault="0067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36F" w:rsidRDefault="00F11065">
    <w:pPr>
      <w:pStyle w:val="HeaderEven"/>
    </w:pPr>
    <w:r>
      <w:rPr>
        <w:color w:val="auto"/>
        <w:lang w:val="en-IN"/>
      </w:rPr>
      <w:t>Curriculum Vitae</w:t>
    </w:r>
  </w:p>
  <w:p w:rsidR="0047436F" w:rsidRDefault="00474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36F" w:rsidRDefault="00F11065">
    <w:pPr>
      <w:pStyle w:val="HeaderOdd"/>
    </w:pPr>
    <w:r>
      <w:rPr>
        <w:color w:val="auto"/>
        <w:lang w:val="en-IN"/>
      </w:rPr>
      <w:t>Curriculum Vitae</w:t>
    </w:r>
  </w:p>
  <w:p w:rsidR="0047436F" w:rsidRDefault="00474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A26B22"/>
    <w:multiLevelType w:val="hybridMultilevel"/>
    <w:tmpl w:val="101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20438F"/>
    <w:multiLevelType w:val="hybridMultilevel"/>
    <w:tmpl w:val="3D205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7D22"/>
    <w:multiLevelType w:val="hybridMultilevel"/>
    <w:tmpl w:val="8C1A4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10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10"/>
  </w:num>
  <w:num w:numId="28">
    <w:abstractNumId w:val="8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F"/>
    <w:rsid w:val="000844AF"/>
    <w:rsid w:val="000F22D6"/>
    <w:rsid w:val="002800AF"/>
    <w:rsid w:val="002E4CBA"/>
    <w:rsid w:val="0047436F"/>
    <w:rsid w:val="00506CD3"/>
    <w:rsid w:val="005820AD"/>
    <w:rsid w:val="005B2FF8"/>
    <w:rsid w:val="005C60FB"/>
    <w:rsid w:val="005C729F"/>
    <w:rsid w:val="00631870"/>
    <w:rsid w:val="00674229"/>
    <w:rsid w:val="007C063A"/>
    <w:rsid w:val="007F56FC"/>
    <w:rsid w:val="0087442E"/>
    <w:rsid w:val="00890A9A"/>
    <w:rsid w:val="00954FA7"/>
    <w:rsid w:val="009C6E31"/>
    <w:rsid w:val="009E21F3"/>
    <w:rsid w:val="00A8374B"/>
    <w:rsid w:val="00A83D94"/>
    <w:rsid w:val="00B20266"/>
    <w:rsid w:val="00D510DD"/>
    <w:rsid w:val="00D94FA9"/>
    <w:rsid w:val="00EB112A"/>
    <w:rsid w:val="00F11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ADB8C3F-F9A6-F349-9525-D3151326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="Tw Cen MT" w:hAnsi="Tw Cen MT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6F"/>
    <w:pPr>
      <w:spacing w:after="180" w:line="264" w:lineRule="auto"/>
    </w:pPr>
    <w:rPr>
      <w:sz w:val="23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47436F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7436F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7436F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7436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7436F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7436F"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7436F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436F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436F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7436F"/>
    <w:rPr>
      <w:rFonts w:cs="Tw Cen M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Quote">
    <w:name w:val="Quote"/>
    <w:basedOn w:val="Normal"/>
    <w:link w:val="QuoteChar"/>
    <w:uiPriority w:val="29"/>
    <w:qFormat/>
    <w:rsid w:val="0047436F"/>
    <w:rPr>
      <w:i/>
      <w:smallCaps/>
      <w:color w:val="775F55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47436F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47436F"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47436F"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47436F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474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6F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47436F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val="en-US" w:eastAsia="ko-KR" w:bidi="hi-IN"/>
    </w:rPr>
  </w:style>
  <w:style w:type="character" w:styleId="BookTitle">
    <w:name w:val="Book Title"/>
    <w:basedOn w:val="DefaultParagraphFont"/>
    <w:uiPriority w:val="33"/>
    <w:qFormat/>
    <w:rsid w:val="0047436F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47436F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47436F"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474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36F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474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36F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47436F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6F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6F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6F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6F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6F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6F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6F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6F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7436F"/>
    <w:rPr>
      <w:color w:val="F7B615"/>
      <w:u w:val="single"/>
    </w:rPr>
  </w:style>
  <w:style w:type="character" w:styleId="IntenseEmphasis">
    <w:name w:val="Intense Emphasis"/>
    <w:basedOn w:val="DefaultParagraphFont"/>
    <w:uiPriority w:val="21"/>
    <w:qFormat/>
    <w:rsid w:val="0047436F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47436F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6F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47436F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unhideWhenUsed/>
    <w:rsid w:val="0047436F"/>
    <w:pPr>
      <w:ind w:left="360" w:hanging="360"/>
    </w:pPr>
  </w:style>
  <w:style w:type="paragraph" w:styleId="List2">
    <w:name w:val="List 2"/>
    <w:basedOn w:val="Normal"/>
    <w:uiPriority w:val="99"/>
    <w:unhideWhenUsed/>
    <w:rsid w:val="0047436F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47436F"/>
    <w:pPr>
      <w:numPr>
        <w:numId w:val="22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47436F"/>
    <w:pPr>
      <w:numPr>
        <w:numId w:val="23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47436F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47436F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47436F"/>
    <w:pPr>
      <w:ind w:left="720"/>
      <w:contextualSpacing/>
    </w:pPr>
  </w:style>
  <w:style w:type="numbering" w:customStyle="1" w:styleId="MedianListStyle">
    <w:name w:val="Median List Style"/>
    <w:uiPriority w:val="99"/>
    <w:rsid w:val="0047436F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47436F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47436F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47436F"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rsid w:val="0047436F"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sid w:val="0047436F"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rsid w:val="0047436F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436F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47436F"/>
    <w:rPr>
      <w:rFonts w:ascii="Tw Cen MT" w:hAnsi="Tw Cen MT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47436F"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436F"/>
    <w:pPr>
      <w:ind w:left="220" w:hanging="220"/>
    </w:pPr>
  </w:style>
  <w:style w:type="paragraph" w:styleId="Title">
    <w:name w:val="Title"/>
    <w:basedOn w:val="Normal"/>
    <w:link w:val="TitleChar"/>
    <w:uiPriority w:val="10"/>
    <w:rsid w:val="0047436F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436F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7436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47436F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DateChar">
    <w:name w:val="Date Char"/>
    <w:basedOn w:val="DefaultParagraphFont"/>
    <w:link w:val="Date"/>
    <w:uiPriority w:val="99"/>
    <w:rsid w:val="0047436F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47436F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unhideWhenUsed/>
    <w:qFormat/>
    <w:rsid w:val="0047436F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nhideWhenUsed/>
    <w:qFormat/>
    <w:rsid w:val="0047436F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unhideWhenUsed/>
    <w:qFormat/>
    <w:rsid w:val="0047436F"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47436F"/>
    <w:pPr>
      <w:spacing w:after="200"/>
    </w:pPr>
    <w:rPr>
      <w:color w:val="775F55"/>
    </w:rPr>
  </w:style>
  <w:style w:type="paragraph" w:customStyle="1" w:styleId="CompanyName">
    <w:name w:val="Company Name"/>
    <w:basedOn w:val="Normal"/>
    <w:qFormat/>
    <w:rsid w:val="0047436F"/>
    <w:pPr>
      <w:spacing w:after="0"/>
    </w:pPr>
    <w:rPr>
      <w:b/>
      <w:color w:val="775F55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47436F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47436F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47436F"/>
    <w:pPr>
      <w:spacing w:before="240"/>
      <w:contextualSpacing/>
    </w:pPr>
    <w:rPr>
      <w:color w:val="775F55"/>
    </w:rPr>
  </w:style>
  <w:style w:type="paragraph" w:styleId="Closing">
    <w:name w:val="Closing"/>
    <w:basedOn w:val="Normal"/>
    <w:link w:val="ClosingChar"/>
    <w:uiPriority w:val="5"/>
    <w:unhideWhenUsed/>
    <w:qFormat/>
    <w:rsid w:val="0047436F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47436F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47436F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47436F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47436F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47436F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520Files\Microsoft%2520Office\Templates\1033\Median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 Vitae</dc:creator>
  <cp:keywords/>
  <cp:lastModifiedBy>Safe Anjum</cp:lastModifiedBy>
  <cp:revision>2</cp:revision>
  <cp:lastPrinted>2008-09-14T10:10:00Z</cp:lastPrinted>
  <dcterms:created xsi:type="dcterms:W3CDTF">2024-04-25T04:21:00Z</dcterms:created>
  <dcterms:modified xsi:type="dcterms:W3CDTF">2024-04-25T04:21:00Z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